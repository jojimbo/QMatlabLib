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996" w:rsidRDefault="0070413B" w:rsidP="00CB0949">
      <w:pPr>
        <w:pStyle w:val="BodyText"/>
        <w:rPr>
          <w:i/>
        </w:rPr>
      </w:pPr>
      <w:r>
        <w:rPr>
          <w:i/>
          <w:noProof/>
          <w:lang w:eastAsia="en-GB"/>
        </w:rPr>
        <w:drawing>
          <wp:inline distT="0" distB="0" distL="0" distR="0">
            <wp:extent cx="5817870" cy="2914015"/>
            <wp:effectExtent l="0" t="0" r="0" b="0"/>
            <wp:docPr id="3" name="Picture 3" descr="C:\Users\ageorgiev\projects\prudential\trunk\+prursg\+Db\+Relational\db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georgiev\projects\prudential\trunk\+prursg\+Db\+Relational\db_schem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70" cy="291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13B" w:rsidRDefault="0070413B" w:rsidP="00CB0949">
      <w:pPr>
        <w:pStyle w:val="BodyText"/>
        <w:rPr>
          <w:i/>
        </w:rPr>
      </w:pPr>
    </w:p>
    <w:p w:rsidR="0070413B" w:rsidRDefault="0070413B" w:rsidP="00CB0949">
      <w:pPr>
        <w:pStyle w:val="BodyText"/>
        <w:rPr>
          <w:i/>
        </w:rPr>
      </w:pPr>
    </w:p>
    <w:p w:rsidR="0070413B" w:rsidRDefault="00460B07" w:rsidP="00CB0949">
      <w:pPr>
        <w:pStyle w:val="BodyText"/>
      </w:pPr>
      <w:r>
        <w:t xml:space="preserve">RSG_JOB – represents the execution of one RSG use case by RSG. Field </w:t>
      </w:r>
      <w:r w:rsidR="00E727B8">
        <w:t>NUM_SIMULATIONS</w:t>
      </w:r>
      <w:r>
        <w:t xml:space="preserve"> – the number of monte carlo simulations. Field </w:t>
      </w:r>
      <w:r w:rsidR="00E727B8">
        <w:t>XML_MODEL_FILE</w:t>
      </w:r>
      <w:r>
        <w:t xml:space="preserve"> is a BLOB with the serialised XML use case model file.</w:t>
      </w:r>
    </w:p>
    <w:p w:rsidR="00315CF4" w:rsidRDefault="00315CF4" w:rsidP="00CB0949">
      <w:pPr>
        <w:pStyle w:val="BodyText"/>
      </w:pPr>
      <w:r>
        <w:t>RISK_FACTOR – table of all risk factors.</w:t>
      </w:r>
    </w:p>
    <w:p w:rsidR="00460B07" w:rsidRDefault="00460B07" w:rsidP="00CB0949">
      <w:pPr>
        <w:pStyle w:val="BodyText"/>
      </w:pPr>
      <w:r>
        <w:t>SCENARIO_SET – each RSG_JOB can have one or more SCENARIO_SETS. Each SCENARIO_SET consists of one or more deterministic scenarios and one stochastic scenario.</w:t>
      </w:r>
    </w:p>
    <w:p w:rsidR="00315CF4" w:rsidRDefault="00315CF4" w:rsidP="00CB0949">
      <w:pPr>
        <w:pStyle w:val="BodyText"/>
      </w:pPr>
    </w:p>
    <w:p w:rsidR="00460B07" w:rsidRDefault="00460B07" w:rsidP="00CB0949">
      <w:pPr>
        <w:pStyle w:val="BodyText"/>
      </w:pPr>
      <w:r>
        <w:t xml:space="preserve">SCENARIO – table for scenario-set scenarios. If the scenario is stochastic – SCENARIO.IS_STOCHASTIC == ‘Y’. For deterministic scenarios </w:t>
      </w:r>
      <w:r>
        <w:t>SCENARIO.IS_STOCHASTIC == ‘</w:t>
      </w:r>
      <w:r>
        <w:t>N</w:t>
      </w:r>
      <w:r>
        <w:t>’</w:t>
      </w:r>
      <w:r>
        <w:t>.</w:t>
      </w:r>
    </w:p>
    <w:p w:rsidR="00315CF4" w:rsidRDefault="00315CF4" w:rsidP="00CB0949">
      <w:pPr>
        <w:pStyle w:val="BodyText"/>
      </w:pPr>
    </w:p>
    <w:p w:rsidR="00460B07" w:rsidRDefault="00460B07" w:rsidP="00CB0949">
      <w:pPr>
        <w:pStyle w:val="BodyText"/>
      </w:pPr>
      <w:r>
        <w:t>STOCHASTIC_SCENARIO_VALUE – holds the monte carlo samples of a stochastic scenario. SSV_SCENARIO_ID – id of the stochastic scenario. SSV_RISK_FACTOR_ID – the id of the risk factor. OUTPUT_NUMBER – the stochastic output numbe</w:t>
      </w:r>
      <w:r w:rsidR="00E727B8">
        <w:t>r</w:t>
      </w:r>
      <w:r>
        <w:t xml:space="preserve"> of the risk factor(for example the yield curves have 90 points, so this field has values from 1 to 90). MONTE_CARLO_NUMBER – the number of the monte carlo simulation that has produced the sample stored in field SSV_VALUE.</w:t>
      </w:r>
      <w:r w:rsidR="00315CF4">
        <w:t xml:space="preserve"> The outputs are serialised according to the ALGO</w:t>
      </w:r>
      <w:r w:rsidR="00E727B8">
        <w:t xml:space="preserve"> binary file</w:t>
      </w:r>
      <w:r w:rsidR="00315CF4">
        <w:t xml:space="preserve"> convention.</w:t>
      </w:r>
    </w:p>
    <w:p w:rsidR="00460B07" w:rsidRDefault="00460B07" w:rsidP="00CB0949">
      <w:pPr>
        <w:pStyle w:val="BodyText"/>
      </w:pPr>
    </w:p>
    <w:p w:rsidR="00460B07" w:rsidRDefault="00460B07" w:rsidP="00460B07">
      <w:pPr>
        <w:pStyle w:val="BodyText"/>
      </w:pPr>
      <w:r>
        <w:t>DETERMINISTIC_SCENARIO_VALUE – the values of a deterministic scenario.</w:t>
      </w:r>
      <w:r w:rsidRPr="00460B07">
        <w:t xml:space="preserve"> </w:t>
      </w:r>
      <w:r>
        <w:t>D</w:t>
      </w:r>
      <w:r>
        <w:t xml:space="preserve">SV_SCENARIO_ID – id of the </w:t>
      </w:r>
      <w:r>
        <w:t xml:space="preserve">deterministic </w:t>
      </w:r>
      <w:r>
        <w:t xml:space="preserve">scenario. </w:t>
      </w:r>
      <w:r>
        <w:t>D</w:t>
      </w:r>
      <w:r>
        <w:t>SV_RISK_FACTOR_ID – the id of the risk factor. OUTPUT_NUMBER –</w:t>
      </w:r>
      <w:r w:rsidR="0036137C">
        <w:t xml:space="preserve"> the</w:t>
      </w:r>
      <w:r>
        <w:t xml:space="preserve"> output numbe</w:t>
      </w:r>
      <w:r w:rsidR="0036137C">
        <w:t>r</w:t>
      </w:r>
      <w:r>
        <w:t xml:space="preserve"> of the risk factor(for example the yield curves have 90 points, so this field has values from 1 to 90). </w:t>
      </w:r>
      <w:r>
        <w:t>DSV_VALUE holds the deterministic value of the i-th output of the risk factor.</w:t>
      </w:r>
    </w:p>
    <w:p w:rsidR="00460B07" w:rsidRDefault="00460B07" w:rsidP="00CB0949">
      <w:pPr>
        <w:pStyle w:val="BodyText"/>
      </w:pPr>
    </w:p>
    <w:p w:rsidR="00E727B8" w:rsidRPr="0070413B" w:rsidRDefault="00315CF4" w:rsidP="00CB0949">
      <w:pPr>
        <w:pStyle w:val="BodyText"/>
      </w:pPr>
      <w:r>
        <w:t>AXIS and AXIS_VALUE – describe the dimensionality of each RISK_FACTOR outputs in a particular SCENARIO_SET. AXIS.AXIS_NAME is the name of the axis –</w:t>
      </w:r>
      <w:r w:rsidR="0036137C">
        <w:t xml:space="preserve"> e</w:t>
      </w:r>
      <w:r>
        <w:t>x. ‘</w:t>
      </w:r>
      <w:r w:rsidR="0036137C">
        <w:t>Term</w:t>
      </w:r>
      <w:r>
        <w:t>’, AXIS.AXIS_NUMBER is the dimension</w:t>
      </w:r>
      <w:r w:rsidR="0036137C">
        <w:t>al</w:t>
      </w:r>
      <w:bookmarkStart w:id="0" w:name="_GoBack"/>
      <w:bookmarkEnd w:id="0"/>
      <w:r>
        <w:t xml:space="preserve"> order of this axis.</w:t>
      </w:r>
      <w:r w:rsidR="00E727B8">
        <w:t xml:space="preserve"> AXIS_VALUE.AV_VALUE hold</w:t>
      </w:r>
      <w:r w:rsidR="0036137C">
        <w:t>s the values of particular axis – ex. 1, 2 …90 [years].</w:t>
      </w:r>
    </w:p>
    <w:sectPr w:rsidR="00E727B8" w:rsidRPr="0070413B" w:rsidSect="002D4C9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155" w:right="1372" w:bottom="1701" w:left="1372" w:header="454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BBA" w:rsidRDefault="009F4BBA">
      <w:r>
        <w:separator/>
      </w:r>
    </w:p>
  </w:endnote>
  <w:endnote w:type="continuationSeparator" w:id="0">
    <w:p w:rsidR="009F4BBA" w:rsidRDefault="009F4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63D" w:rsidRDefault="0092463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63D" w:rsidRDefault="0092463D" w:rsidP="004315AA">
    <w:pPr>
      <w:pStyle w:val="Footer"/>
      <w:tabs>
        <w:tab w:val="left" w:pos="2200"/>
      </w:tabs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63D" w:rsidRDefault="0092463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BBA" w:rsidRDefault="009F4BBA">
      <w:r>
        <w:separator/>
      </w:r>
    </w:p>
  </w:footnote>
  <w:footnote w:type="continuationSeparator" w:id="0">
    <w:p w:rsidR="009F4BBA" w:rsidRDefault="009F4B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63D" w:rsidRDefault="0092463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63D" w:rsidRDefault="0092463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63D" w:rsidRDefault="009246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A0A44382"/>
    <w:lvl w:ilvl="0">
      <w:start w:val="1"/>
      <w:numFmt w:val="lowerRoman"/>
      <w:pStyle w:val="ListNumber2"/>
      <w:lvlText w:val="%1."/>
      <w:lvlJc w:val="left"/>
      <w:pPr>
        <w:tabs>
          <w:tab w:val="num" w:pos="680"/>
        </w:tabs>
        <w:ind w:left="680" w:hanging="396"/>
      </w:pPr>
      <w:rPr>
        <w:rFonts w:hint="default"/>
        <w:b w:val="0"/>
        <w:i w:val="0"/>
        <w:color w:val="000000"/>
        <w:sz w:val="20"/>
      </w:rPr>
    </w:lvl>
  </w:abstractNum>
  <w:abstractNum w:abstractNumId="1">
    <w:nsid w:val="FFFFFF83"/>
    <w:multiLevelType w:val="singleLevel"/>
    <w:tmpl w:val="D99CCE16"/>
    <w:lvl w:ilvl="0">
      <w:start w:val="1"/>
      <w:numFmt w:val="bullet"/>
      <w:pStyle w:val="ListBullet2"/>
      <w:lvlText w:val=""/>
      <w:lvlJc w:val="left"/>
      <w:pPr>
        <w:tabs>
          <w:tab w:val="num" w:pos="681"/>
        </w:tabs>
        <w:ind w:left="681" w:hanging="397"/>
      </w:pPr>
      <w:rPr>
        <w:rFonts w:ascii="Wingdings" w:hAnsi="Wingdings" w:hint="default"/>
        <w:sz w:val="16"/>
      </w:rPr>
    </w:lvl>
  </w:abstractNum>
  <w:abstractNum w:abstractNumId="2">
    <w:nsid w:val="FFFFFF88"/>
    <w:multiLevelType w:val="singleLevel"/>
    <w:tmpl w:val="6396DC7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6BBC9ED2"/>
    <w:lvl w:ilvl="0">
      <w:start w:val="1"/>
      <w:numFmt w:val="bullet"/>
      <w:pStyle w:val="List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sz w:val="16"/>
      </w:rPr>
    </w:lvl>
  </w:abstractNum>
  <w:abstractNum w:abstractNumId="4">
    <w:nsid w:val="58713B11"/>
    <w:multiLevelType w:val="hybridMultilevel"/>
    <w:tmpl w:val="735C1CAA"/>
    <w:lvl w:ilvl="0" w:tplc="CEBC87EC">
      <w:start w:val="1"/>
      <w:numFmt w:val="bullet"/>
      <w:lvlText w:val=""/>
      <w:lvlJc w:val="left"/>
      <w:pPr>
        <w:tabs>
          <w:tab w:val="num" w:pos="1440"/>
        </w:tabs>
        <w:ind w:left="1724" w:hanging="284"/>
      </w:pPr>
      <w:rPr>
        <w:rFonts w:ascii="Wingdings" w:hAnsi="Wingdings" w:hint="default"/>
        <w:color w:val="808080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2540"/>
        </w:tabs>
        <w:ind w:left="2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980"/>
        </w:tabs>
        <w:ind w:left="3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700"/>
        </w:tabs>
        <w:ind w:left="4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6140"/>
        </w:tabs>
        <w:ind w:left="6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860"/>
        </w:tabs>
        <w:ind w:left="6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580"/>
        </w:tabs>
        <w:ind w:left="7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0"/>
  </w:num>
  <w:num w:numId="10">
    <w:abstractNumId w:val="3"/>
  </w:num>
  <w:num w:numId="11">
    <w:abstractNumId w:val="1"/>
  </w:num>
  <w:num w:numId="12">
    <w:abstractNumId w:val="2"/>
  </w:num>
  <w:num w:numId="1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F7E1B"/>
    <w:rsid w:val="00001D35"/>
    <w:rsid w:val="00011CD2"/>
    <w:rsid w:val="0001469B"/>
    <w:rsid w:val="0002072A"/>
    <w:rsid w:val="00021CED"/>
    <w:rsid w:val="0002580C"/>
    <w:rsid w:val="000301CA"/>
    <w:rsid w:val="000356E9"/>
    <w:rsid w:val="00036AD2"/>
    <w:rsid w:val="00037D77"/>
    <w:rsid w:val="000422EE"/>
    <w:rsid w:val="000471F5"/>
    <w:rsid w:val="000504ED"/>
    <w:rsid w:val="00052163"/>
    <w:rsid w:val="000526FB"/>
    <w:rsid w:val="0005432C"/>
    <w:rsid w:val="00054B3B"/>
    <w:rsid w:val="00055893"/>
    <w:rsid w:val="00056FBB"/>
    <w:rsid w:val="0005747E"/>
    <w:rsid w:val="000617B0"/>
    <w:rsid w:val="00061ABA"/>
    <w:rsid w:val="00062021"/>
    <w:rsid w:val="00063DD4"/>
    <w:rsid w:val="0007108E"/>
    <w:rsid w:val="00071AFF"/>
    <w:rsid w:val="0007606A"/>
    <w:rsid w:val="0007742D"/>
    <w:rsid w:val="00077994"/>
    <w:rsid w:val="00077DC2"/>
    <w:rsid w:val="00080964"/>
    <w:rsid w:val="00080AF9"/>
    <w:rsid w:val="00085384"/>
    <w:rsid w:val="000867E1"/>
    <w:rsid w:val="00092957"/>
    <w:rsid w:val="000943EF"/>
    <w:rsid w:val="00095361"/>
    <w:rsid w:val="00095C89"/>
    <w:rsid w:val="00097280"/>
    <w:rsid w:val="000A1FFC"/>
    <w:rsid w:val="000A3A04"/>
    <w:rsid w:val="000A41A1"/>
    <w:rsid w:val="000B653E"/>
    <w:rsid w:val="000B78AF"/>
    <w:rsid w:val="000C0303"/>
    <w:rsid w:val="000C1E57"/>
    <w:rsid w:val="000C22C1"/>
    <w:rsid w:val="000D5026"/>
    <w:rsid w:val="000D57E3"/>
    <w:rsid w:val="000D5E4E"/>
    <w:rsid w:val="000D7E5C"/>
    <w:rsid w:val="000E6022"/>
    <w:rsid w:val="000E6300"/>
    <w:rsid w:val="000E7BEF"/>
    <w:rsid w:val="000F48F6"/>
    <w:rsid w:val="000F6647"/>
    <w:rsid w:val="000F6A76"/>
    <w:rsid w:val="00100EFE"/>
    <w:rsid w:val="00102863"/>
    <w:rsid w:val="001139A8"/>
    <w:rsid w:val="00115A24"/>
    <w:rsid w:val="00117487"/>
    <w:rsid w:val="00120027"/>
    <w:rsid w:val="001202B5"/>
    <w:rsid w:val="001218C3"/>
    <w:rsid w:val="00121F6A"/>
    <w:rsid w:val="0012321E"/>
    <w:rsid w:val="00123D3C"/>
    <w:rsid w:val="00124066"/>
    <w:rsid w:val="00124A4F"/>
    <w:rsid w:val="00124DA2"/>
    <w:rsid w:val="00126639"/>
    <w:rsid w:val="001269F0"/>
    <w:rsid w:val="0013391E"/>
    <w:rsid w:val="0013520F"/>
    <w:rsid w:val="00137D0E"/>
    <w:rsid w:val="00140D10"/>
    <w:rsid w:val="00142212"/>
    <w:rsid w:val="001422A5"/>
    <w:rsid w:val="001428E5"/>
    <w:rsid w:val="00142CC5"/>
    <w:rsid w:val="00144563"/>
    <w:rsid w:val="0014553D"/>
    <w:rsid w:val="001456CD"/>
    <w:rsid w:val="00146550"/>
    <w:rsid w:val="001470F2"/>
    <w:rsid w:val="0015036C"/>
    <w:rsid w:val="00150670"/>
    <w:rsid w:val="00151D63"/>
    <w:rsid w:val="0015579C"/>
    <w:rsid w:val="00167D96"/>
    <w:rsid w:val="001707AA"/>
    <w:rsid w:val="00171BF1"/>
    <w:rsid w:val="00172C58"/>
    <w:rsid w:val="001751F7"/>
    <w:rsid w:val="00180A3D"/>
    <w:rsid w:val="0018614E"/>
    <w:rsid w:val="0018634F"/>
    <w:rsid w:val="00186DEE"/>
    <w:rsid w:val="001876C7"/>
    <w:rsid w:val="001906C1"/>
    <w:rsid w:val="00195362"/>
    <w:rsid w:val="001972C0"/>
    <w:rsid w:val="001A037A"/>
    <w:rsid w:val="001A0EC6"/>
    <w:rsid w:val="001A1399"/>
    <w:rsid w:val="001B021F"/>
    <w:rsid w:val="001B1693"/>
    <w:rsid w:val="001B37C5"/>
    <w:rsid w:val="001B56D9"/>
    <w:rsid w:val="001B66A9"/>
    <w:rsid w:val="001C19F1"/>
    <w:rsid w:val="001C3D15"/>
    <w:rsid w:val="001D1139"/>
    <w:rsid w:val="001D5A41"/>
    <w:rsid w:val="001D5EE5"/>
    <w:rsid w:val="001E00E1"/>
    <w:rsid w:val="001E0805"/>
    <w:rsid w:val="001E0E8C"/>
    <w:rsid w:val="001E1666"/>
    <w:rsid w:val="001E268A"/>
    <w:rsid w:val="001E29A4"/>
    <w:rsid w:val="001E2A12"/>
    <w:rsid w:val="001E3DFE"/>
    <w:rsid w:val="001F3178"/>
    <w:rsid w:val="00200BA0"/>
    <w:rsid w:val="00203F17"/>
    <w:rsid w:val="00214346"/>
    <w:rsid w:val="00214F9F"/>
    <w:rsid w:val="002151F3"/>
    <w:rsid w:val="002155B1"/>
    <w:rsid w:val="00215698"/>
    <w:rsid w:val="00220165"/>
    <w:rsid w:val="00220503"/>
    <w:rsid w:val="00220EB8"/>
    <w:rsid w:val="00221160"/>
    <w:rsid w:val="0022344B"/>
    <w:rsid w:val="002236AD"/>
    <w:rsid w:val="00224454"/>
    <w:rsid w:val="00224CB8"/>
    <w:rsid w:val="0022581E"/>
    <w:rsid w:val="00225C53"/>
    <w:rsid w:val="00227863"/>
    <w:rsid w:val="002333F8"/>
    <w:rsid w:val="00234818"/>
    <w:rsid w:val="00234E4A"/>
    <w:rsid w:val="00235A05"/>
    <w:rsid w:val="002365BE"/>
    <w:rsid w:val="00241E5F"/>
    <w:rsid w:val="00242896"/>
    <w:rsid w:val="00244CCE"/>
    <w:rsid w:val="002454C2"/>
    <w:rsid w:val="002511C3"/>
    <w:rsid w:val="002553DF"/>
    <w:rsid w:val="00261F41"/>
    <w:rsid w:val="00262873"/>
    <w:rsid w:val="00273F5F"/>
    <w:rsid w:val="0027614F"/>
    <w:rsid w:val="00276AAC"/>
    <w:rsid w:val="00281E6A"/>
    <w:rsid w:val="00283D89"/>
    <w:rsid w:val="002857AA"/>
    <w:rsid w:val="00286B94"/>
    <w:rsid w:val="002879C0"/>
    <w:rsid w:val="002934B7"/>
    <w:rsid w:val="00293DF2"/>
    <w:rsid w:val="002960B2"/>
    <w:rsid w:val="00297649"/>
    <w:rsid w:val="002A1848"/>
    <w:rsid w:val="002A1870"/>
    <w:rsid w:val="002A3502"/>
    <w:rsid w:val="002A4F93"/>
    <w:rsid w:val="002A55F0"/>
    <w:rsid w:val="002A55F1"/>
    <w:rsid w:val="002A7BBB"/>
    <w:rsid w:val="002B1A06"/>
    <w:rsid w:val="002B20CB"/>
    <w:rsid w:val="002B41BF"/>
    <w:rsid w:val="002C458F"/>
    <w:rsid w:val="002C4D6C"/>
    <w:rsid w:val="002C4D8D"/>
    <w:rsid w:val="002C73E9"/>
    <w:rsid w:val="002D3739"/>
    <w:rsid w:val="002D3846"/>
    <w:rsid w:val="002D4748"/>
    <w:rsid w:val="002D4C9C"/>
    <w:rsid w:val="002D6BC9"/>
    <w:rsid w:val="002E03CF"/>
    <w:rsid w:val="002E1095"/>
    <w:rsid w:val="002E4BC9"/>
    <w:rsid w:val="002E70CD"/>
    <w:rsid w:val="002E7D86"/>
    <w:rsid w:val="002F1E8A"/>
    <w:rsid w:val="002F5B60"/>
    <w:rsid w:val="002F5F74"/>
    <w:rsid w:val="002F7E1B"/>
    <w:rsid w:val="0030335C"/>
    <w:rsid w:val="00305253"/>
    <w:rsid w:val="00305CC8"/>
    <w:rsid w:val="003076D8"/>
    <w:rsid w:val="00307AAC"/>
    <w:rsid w:val="00310838"/>
    <w:rsid w:val="00312861"/>
    <w:rsid w:val="00313472"/>
    <w:rsid w:val="00314830"/>
    <w:rsid w:val="00315CF4"/>
    <w:rsid w:val="00317C8C"/>
    <w:rsid w:val="00320D0E"/>
    <w:rsid w:val="0032365E"/>
    <w:rsid w:val="003279FC"/>
    <w:rsid w:val="00327DD5"/>
    <w:rsid w:val="00330569"/>
    <w:rsid w:val="003316AE"/>
    <w:rsid w:val="00342FCF"/>
    <w:rsid w:val="00346D53"/>
    <w:rsid w:val="00351271"/>
    <w:rsid w:val="00353DB0"/>
    <w:rsid w:val="003567EB"/>
    <w:rsid w:val="00357A7B"/>
    <w:rsid w:val="00361353"/>
    <w:rsid w:val="0036137C"/>
    <w:rsid w:val="0036434B"/>
    <w:rsid w:val="00366C2A"/>
    <w:rsid w:val="00366CF9"/>
    <w:rsid w:val="00366E98"/>
    <w:rsid w:val="003718E4"/>
    <w:rsid w:val="003734A5"/>
    <w:rsid w:val="0037502C"/>
    <w:rsid w:val="00377C11"/>
    <w:rsid w:val="003831BF"/>
    <w:rsid w:val="00386025"/>
    <w:rsid w:val="003904ED"/>
    <w:rsid w:val="003911E9"/>
    <w:rsid w:val="003920DF"/>
    <w:rsid w:val="00393AC8"/>
    <w:rsid w:val="003944DA"/>
    <w:rsid w:val="00394AD3"/>
    <w:rsid w:val="003A1003"/>
    <w:rsid w:val="003A2CCC"/>
    <w:rsid w:val="003A30CD"/>
    <w:rsid w:val="003A357F"/>
    <w:rsid w:val="003A409D"/>
    <w:rsid w:val="003B11F2"/>
    <w:rsid w:val="003B26CD"/>
    <w:rsid w:val="003B51B3"/>
    <w:rsid w:val="003C4513"/>
    <w:rsid w:val="003C4E2F"/>
    <w:rsid w:val="003C61D0"/>
    <w:rsid w:val="003D4067"/>
    <w:rsid w:val="003D4102"/>
    <w:rsid w:val="003D5A5B"/>
    <w:rsid w:val="003D5CA5"/>
    <w:rsid w:val="003D7E2B"/>
    <w:rsid w:val="003E2CCC"/>
    <w:rsid w:val="003E37CA"/>
    <w:rsid w:val="003E6A4F"/>
    <w:rsid w:val="003F3173"/>
    <w:rsid w:val="003F4BC6"/>
    <w:rsid w:val="003F4BD1"/>
    <w:rsid w:val="003F6B9F"/>
    <w:rsid w:val="003F73F8"/>
    <w:rsid w:val="003F7A59"/>
    <w:rsid w:val="00401E91"/>
    <w:rsid w:val="00403367"/>
    <w:rsid w:val="00404D2E"/>
    <w:rsid w:val="0040760E"/>
    <w:rsid w:val="00411249"/>
    <w:rsid w:val="00412216"/>
    <w:rsid w:val="0041529D"/>
    <w:rsid w:val="00425DF1"/>
    <w:rsid w:val="0042686B"/>
    <w:rsid w:val="004307F6"/>
    <w:rsid w:val="004315AA"/>
    <w:rsid w:val="00431F73"/>
    <w:rsid w:val="0043502C"/>
    <w:rsid w:val="0044034C"/>
    <w:rsid w:val="00440659"/>
    <w:rsid w:val="00443934"/>
    <w:rsid w:val="00443EEF"/>
    <w:rsid w:val="00445ECE"/>
    <w:rsid w:val="00447FB5"/>
    <w:rsid w:val="0045371F"/>
    <w:rsid w:val="0045772D"/>
    <w:rsid w:val="00460B07"/>
    <w:rsid w:val="00461F03"/>
    <w:rsid w:val="00470624"/>
    <w:rsid w:val="00470A45"/>
    <w:rsid w:val="004716F0"/>
    <w:rsid w:val="00472016"/>
    <w:rsid w:val="004730DC"/>
    <w:rsid w:val="00492595"/>
    <w:rsid w:val="00493DAD"/>
    <w:rsid w:val="00496510"/>
    <w:rsid w:val="004970B9"/>
    <w:rsid w:val="00497DE9"/>
    <w:rsid w:val="004A388A"/>
    <w:rsid w:val="004A50AB"/>
    <w:rsid w:val="004B0058"/>
    <w:rsid w:val="004B0482"/>
    <w:rsid w:val="004B0674"/>
    <w:rsid w:val="004B2F04"/>
    <w:rsid w:val="004B5F89"/>
    <w:rsid w:val="004C1105"/>
    <w:rsid w:val="004C1B25"/>
    <w:rsid w:val="004C31DC"/>
    <w:rsid w:val="004C3370"/>
    <w:rsid w:val="004C453F"/>
    <w:rsid w:val="004C46D1"/>
    <w:rsid w:val="004C6445"/>
    <w:rsid w:val="004C6FC1"/>
    <w:rsid w:val="004D2035"/>
    <w:rsid w:val="004D3F16"/>
    <w:rsid w:val="004D4E08"/>
    <w:rsid w:val="004E072A"/>
    <w:rsid w:val="004E10DA"/>
    <w:rsid w:val="004E2EB1"/>
    <w:rsid w:val="004E6A92"/>
    <w:rsid w:val="004E7113"/>
    <w:rsid w:val="004E7475"/>
    <w:rsid w:val="004F35DA"/>
    <w:rsid w:val="004F3B0C"/>
    <w:rsid w:val="004F4E71"/>
    <w:rsid w:val="004F511E"/>
    <w:rsid w:val="004F622A"/>
    <w:rsid w:val="004F659E"/>
    <w:rsid w:val="004F675A"/>
    <w:rsid w:val="004F7DAE"/>
    <w:rsid w:val="00510D98"/>
    <w:rsid w:val="005117B9"/>
    <w:rsid w:val="00511DCC"/>
    <w:rsid w:val="00513831"/>
    <w:rsid w:val="0051408B"/>
    <w:rsid w:val="005202A2"/>
    <w:rsid w:val="00520C8D"/>
    <w:rsid w:val="00521AD2"/>
    <w:rsid w:val="0052233C"/>
    <w:rsid w:val="00524912"/>
    <w:rsid w:val="0052559F"/>
    <w:rsid w:val="00525948"/>
    <w:rsid w:val="00526323"/>
    <w:rsid w:val="005264C0"/>
    <w:rsid w:val="00527750"/>
    <w:rsid w:val="00531047"/>
    <w:rsid w:val="0053207F"/>
    <w:rsid w:val="00534712"/>
    <w:rsid w:val="00544C0E"/>
    <w:rsid w:val="00544FD0"/>
    <w:rsid w:val="0055046E"/>
    <w:rsid w:val="00555A26"/>
    <w:rsid w:val="00556BD4"/>
    <w:rsid w:val="00557543"/>
    <w:rsid w:val="00564604"/>
    <w:rsid w:val="00564E56"/>
    <w:rsid w:val="00566009"/>
    <w:rsid w:val="005669ED"/>
    <w:rsid w:val="0057043F"/>
    <w:rsid w:val="00571E28"/>
    <w:rsid w:val="005747BE"/>
    <w:rsid w:val="005816B2"/>
    <w:rsid w:val="00583696"/>
    <w:rsid w:val="00584344"/>
    <w:rsid w:val="00586533"/>
    <w:rsid w:val="00586B57"/>
    <w:rsid w:val="00590456"/>
    <w:rsid w:val="00590FB4"/>
    <w:rsid w:val="0059343D"/>
    <w:rsid w:val="00593CCE"/>
    <w:rsid w:val="005961AF"/>
    <w:rsid w:val="005A5EFA"/>
    <w:rsid w:val="005B0CEF"/>
    <w:rsid w:val="005B209D"/>
    <w:rsid w:val="005B2540"/>
    <w:rsid w:val="005B5F90"/>
    <w:rsid w:val="005B7B18"/>
    <w:rsid w:val="005C2FA1"/>
    <w:rsid w:val="005C35D8"/>
    <w:rsid w:val="005C6CBE"/>
    <w:rsid w:val="005D1B00"/>
    <w:rsid w:val="005D3C68"/>
    <w:rsid w:val="005D56BB"/>
    <w:rsid w:val="005D7872"/>
    <w:rsid w:val="005E08D6"/>
    <w:rsid w:val="005E3098"/>
    <w:rsid w:val="005E3EF3"/>
    <w:rsid w:val="005E5AC3"/>
    <w:rsid w:val="005E6A16"/>
    <w:rsid w:val="005F0785"/>
    <w:rsid w:val="005F1F73"/>
    <w:rsid w:val="005F2D41"/>
    <w:rsid w:val="005F504E"/>
    <w:rsid w:val="005F6A5A"/>
    <w:rsid w:val="00600E86"/>
    <w:rsid w:val="00601291"/>
    <w:rsid w:val="006059FA"/>
    <w:rsid w:val="00605A54"/>
    <w:rsid w:val="00605C98"/>
    <w:rsid w:val="00606F74"/>
    <w:rsid w:val="0061130B"/>
    <w:rsid w:val="00612BE3"/>
    <w:rsid w:val="00613C86"/>
    <w:rsid w:val="00622F04"/>
    <w:rsid w:val="00623B19"/>
    <w:rsid w:val="006240BA"/>
    <w:rsid w:val="00624513"/>
    <w:rsid w:val="00626142"/>
    <w:rsid w:val="00627581"/>
    <w:rsid w:val="00630F08"/>
    <w:rsid w:val="00635C76"/>
    <w:rsid w:val="00636E0D"/>
    <w:rsid w:val="006401FA"/>
    <w:rsid w:val="00642293"/>
    <w:rsid w:val="00643EE1"/>
    <w:rsid w:val="006441B2"/>
    <w:rsid w:val="006468C7"/>
    <w:rsid w:val="006476FA"/>
    <w:rsid w:val="00650171"/>
    <w:rsid w:val="0065145B"/>
    <w:rsid w:val="00651EAC"/>
    <w:rsid w:val="0065530C"/>
    <w:rsid w:val="00670411"/>
    <w:rsid w:val="006728B9"/>
    <w:rsid w:val="0067462E"/>
    <w:rsid w:val="006749DC"/>
    <w:rsid w:val="00680DD3"/>
    <w:rsid w:val="006838B1"/>
    <w:rsid w:val="0068438A"/>
    <w:rsid w:val="00684B78"/>
    <w:rsid w:val="006909B8"/>
    <w:rsid w:val="00690F4F"/>
    <w:rsid w:val="00691540"/>
    <w:rsid w:val="00692BBE"/>
    <w:rsid w:val="00694E80"/>
    <w:rsid w:val="0069529A"/>
    <w:rsid w:val="00695487"/>
    <w:rsid w:val="00695552"/>
    <w:rsid w:val="00696576"/>
    <w:rsid w:val="006A04AD"/>
    <w:rsid w:val="006A303C"/>
    <w:rsid w:val="006A51A2"/>
    <w:rsid w:val="006A51C2"/>
    <w:rsid w:val="006A576F"/>
    <w:rsid w:val="006A6175"/>
    <w:rsid w:val="006B1B3C"/>
    <w:rsid w:val="006B4714"/>
    <w:rsid w:val="006B6E68"/>
    <w:rsid w:val="006B6F78"/>
    <w:rsid w:val="006C0301"/>
    <w:rsid w:val="006C236B"/>
    <w:rsid w:val="006C3D0B"/>
    <w:rsid w:val="006C429F"/>
    <w:rsid w:val="006C55A6"/>
    <w:rsid w:val="006C5B9A"/>
    <w:rsid w:val="006D1F30"/>
    <w:rsid w:val="006D2FBF"/>
    <w:rsid w:val="006D4E06"/>
    <w:rsid w:val="006D5B00"/>
    <w:rsid w:val="006D5DFE"/>
    <w:rsid w:val="006D7A8C"/>
    <w:rsid w:val="006E008B"/>
    <w:rsid w:val="006E1137"/>
    <w:rsid w:val="006E4D76"/>
    <w:rsid w:val="006E5779"/>
    <w:rsid w:val="006E641A"/>
    <w:rsid w:val="006E7573"/>
    <w:rsid w:val="006F0F07"/>
    <w:rsid w:val="006F2BBC"/>
    <w:rsid w:val="006F3ED3"/>
    <w:rsid w:val="006F5611"/>
    <w:rsid w:val="006F7298"/>
    <w:rsid w:val="0070413B"/>
    <w:rsid w:val="0070550B"/>
    <w:rsid w:val="00707920"/>
    <w:rsid w:val="0071230B"/>
    <w:rsid w:val="00712783"/>
    <w:rsid w:val="0071393B"/>
    <w:rsid w:val="00715B99"/>
    <w:rsid w:val="00716595"/>
    <w:rsid w:val="00716645"/>
    <w:rsid w:val="007216A7"/>
    <w:rsid w:val="0072214C"/>
    <w:rsid w:val="00724A5C"/>
    <w:rsid w:val="00730E31"/>
    <w:rsid w:val="00732887"/>
    <w:rsid w:val="00736FC4"/>
    <w:rsid w:val="007427C0"/>
    <w:rsid w:val="00742F29"/>
    <w:rsid w:val="00743BBD"/>
    <w:rsid w:val="00746552"/>
    <w:rsid w:val="007507FF"/>
    <w:rsid w:val="0075170E"/>
    <w:rsid w:val="00751F04"/>
    <w:rsid w:val="0075284C"/>
    <w:rsid w:val="00753BDB"/>
    <w:rsid w:val="007558A7"/>
    <w:rsid w:val="00761055"/>
    <w:rsid w:val="007626C0"/>
    <w:rsid w:val="00762BA6"/>
    <w:rsid w:val="007706CA"/>
    <w:rsid w:val="00773F5B"/>
    <w:rsid w:val="00777CB8"/>
    <w:rsid w:val="00780052"/>
    <w:rsid w:val="007801AE"/>
    <w:rsid w:val="00784171"/>
    <w:rsid w:val="00784A0C"/>
    <w:rsid w:val="00785138"/>
    <w:rsid w:val="007873A4"/>
    <w:rsid w:val="00792942"/>
    <w:rsid w:val="00792AC8"/>
    <w:rsid w:val="00792B11"/>
    <w:rsid w:val="007937A8"/>
    <w:rsid w:val="007A00DD"/>
    <w:rsid w:val="007A4B24"/>
    <w:rsid w:val="007A62CB"/>
    <w:rsid w:val="007A7263"/>
    <w:rsid w:val="007B1E4F"/>
    <w:rsid w:val="007B1FAD"/>
    <w:rsid w:val="007C1BC1"/>
    <w:rsid w:val="007C2860"/>
    <w:rsid w:val="007C6C74"/>
    <w:rsid w:val="007D179B"/>
    <w:rsid w:val="007D17E7"/>
    <w:rsid w:val="007D1A29"/>
    <w:rsid w:val="007D51EA"/>
    <w:rsid w:val="007D605E"/>
    <w:rsid w:val="007D7181"/>
    <w:rsid w:val="007D752A"/>
    <w:rsid w:val="007E1992"/>
    <w:rsid w:val="007E46FB"/>
    <w:rsid w:val="007E7929"/>
    <w:rsid w:val="007F1FC3"/>
    <w:rsid w:val="007F3A44"/>
    <w:rsid w:val="007F3ABC"/>
    <w:rsid w:val="007F41CD"/>
    <w:rsid w:val="007F4CE8"/>
    <w:rsid w:val="007F69DC"/>
    <w:rsid w:val="007F7688"/>
    <w:rsid w:val="00800A75"/>
    <w:rsid w:val="00803DF2"/>
    <w:rsid w:val="008042BC"/>
    <w:rsid w:val="00807A2F"/>
    <w:rsid w:val="0081148E"/>
    <w:rsid w:val="00813E77"/>
    <w:rsid w:val="008142E3"/>
    <w:rsid w:val="0081617D"/>
    <w:rsid w:val="00816B90"/>
    <w:rsid w:val="008220E9"/>
    <w:rsid w:val="008226DE"/>
    <w:rsid w:val="00826835"/>
    <w:rsid w:val="00827051"/>
    <w:rsid w:val="00827922"/>
    <w:rsid w:val="008303AE"/>
    <w:rsid w:val="008306CB"/>
    <w:rsid w:val="00831F9B"/>
    <w:rsid w:val="0083375D"/>
    <w:rsid w:val="0083530A"/>
    <w:rsid w:val="00854344"/>
    <w:rsid w:val="00854A17"/>
    <w:rsid w:val="008578D8"/>
    <w:rsid w:val="00860416"/>
    <w:rsid w:val="008605A9"/>
    <w:rsid w:val="00862393"/>
    <w:rsid w:val="008636B4"/>
    <w:rsid w:val="008663C7"/>
    <w:rsid w:val="00874E75"/>
    <w:rsid w:val="00875732"/>
    <w:rsid w:val="00875E2C"/>
    <w:rsid w:val="00882A05"/>
    <w:rsid w:val="00883B34"/>
    <w:rsid w:val="008865BF"/>
    <w:rsid w:val="0088673C"/>
    <w:rsid w:val="008868A6"/>
    <w:rsid w:val="00887626"/>
    <w:rsid w:val="00891998"/>
    <w:rsid w:val="00892769"/>
    <w:rsid w:val="00893743"/>
    <w:rsid w:val="00894A00"/>
    <w:rsid w:val="008969C0"/>
    <w:rsid w:val="008A0FAA"/>
    <w:rsid w:val="008A6F6A"/>
    <w:rsid w:val="008A7191"/>
    <w:rsid w:val="008B11CE"/>
    <w:rsid w:val="008B1CE7"/>
    <w:rsid w:val="008B2664"/>
    <w:rsid w:val="008B31AC"/>
    <w:rsid w:val="008B428D"/>
    <w:rsid w:val="008B572A"/>
    <w:rsid w:val="008B6414"/>
    <w:rsid w:val="008B7B1B"/>
    <w:rsid w:val="008C20AF"/>
    <w:rsid w:val="008D1170"/>
    <w:rsid w:val="008D3531"/>
    <w:rsid w:val="008D397B"/>
    <w:rsid w:val="008D59E0"/>
    <w:rsid w:val="008D7B0A"/>
    <w:rsid w:val="008E0FDF"/>
    <w:rsid w:val="008E1EE2"/>
    <w:rsid w:val="008E1FBC"/>
    <w:rsid w:val="008E2F4A"/>
    <w:rsid w:val="008E306B"/>
    <w:rsid w:val="008E3FD6"/>
    <w:rsid w:val="008E6C87"/>
    <w:rsid w:val="008E7260"/>
    <w:rsid w:val="008E7317"/>
    <w:rsid w:val="008F00F5"/>
    <w:rsid w:val="008F02D5"/>
    <w:rsid w:val="008F0CCC"/>
    <w:rsid w:val="008F1DBB"/>
    <w:rsid w:val="008F1FB4"/>
    <w:rsid w:val="008F727D"/>
    <w:rsid w:val="009018F4"/>
    <w:rsid w:val="00905442"/>
    <w:rsid w:val="00907CA3"/>
    <w:rsid w:val="00914358"/>
    <w:rsid w:val="00917D1B"/>
    <w:rsid w:val="00922707"/>
    <w:rsid w:val="0092463D"/>
    <w:rsid w:val="009246E0"/>
    <w:rsid w:val="00927B75"/>
    <w:rsid w:val="00934661"/>
    <w:rsid w:val="0093629C"/>
    <w:rsid w:val="00937DA8"/>
    <w:rsid w:val="00940620"/>
    <w:rsid w:val="00941369"/>
    <w:rsid w:val="009445BD"/>
    <w:rsid w:val="00945703"/>
    <w:rsid w:val="00945A47"/>
    <w:rsid w:val="009472CC"/>
    <w:rsid w:val="009544F5"/>
    <w:rsid w:val="00957D89"/>
    <w:rsid w:val="0096236A"/>
    <w:rsid w:val="009655FC"/>
    <w:rsid w:val="00965E88"/>
    <w:rsid w:val="00966564"/>
    <w:rsid w:val="009678BC"/>
    <w:rsid w:val="00967BC4"/>
    <w:rsid w:val="00971E9F"/>
    <w:rsid w:val="00972D47"/>
    <w:rsid w:val="009758C3"/>
    <w:rsid w:val="009803D2"/>
    <w:rsid w:val="00981039"/>
    <w:rsid w:val="009827A5"/>
    <w:rsid w:val="00982CB3"/>
    <w:rsid w:val="00983933"/>
    <w:rsid w:val="00985708"/>
    <w:rsid w:val="00987B16"/>
    <w:rsid w:val="00987FBF"/>
    <w:rsid w:val="00991A96"/>
    <w:rsid w:val="009924F8"/>
    <w:rsid w:val="0099255F"/>
    <w:rsid w:val="00993B44"/>
    <w:rsid w:val="00993F30"/>
    <w:rsid w:val="0099507A"/>
    <w:rsid w:val="009966AF"/>
    <w:rsid w:val="00997384"/>
    <w:rsid w:val="009A4E4F"/>
    <w:rsid w:val="009A70CC"/>
    <w:rsid w:val="009A736E"/>
    <w:rsid w:val="009B2A9B"/>
    <w:rsid w:val="009B5BFF"/>
    <w:rsid w:val="009C0E31"/>
    <w:rsid w:val="009C6A5A"/>
    <w:rsid w:val="009C6BC8"/>
    <w:rsid w:val="009D1F2E"/>
    <w:rsid w:val="009D230D"/>
    <w:rsid w:val="009D3B32"/>
    <w:rsid w:val="009D4668"/>
    <w:rsid w:val="009E2FD4"/>
    <w:rsid w:val="009E31B6"/>
    <w:rsid w:val="009E45FE"/>
    <w:rsid w:val="009E6359"/>
    <w:rsid w:val="009E7FE2"/>
    <w:rsid w:val="009F0776"/>
    <w:rsid w:val="009F29D8"/>
    <w:rsid w:val="009F3E07"/>
    <w:rsid w:val="009F4BBA"/>
    <w:rsid w:val="009F5B82"/>
    <w:rsid w:val="009F6FC3"/>
    <w:rsid w:val="00A01086"/>
    <w:rsid w:val="00A019A5"/>
    <w:rsid w:val="00A0230D"/>
    <w:rsid w:val="00A06663"/>
    <w:rsid w:val="00A10EA0"/>
    <w:rsid w:val="00A125B6"/>
    <w:rsid w:val="00A13E3A"/>
    <w:rsid w:val="00A14C7C"/>
    <w:rsid w:val="00A15AEE"/>
    <w:rsid w:val="00A16C72"/>
    <w:rsid w:val="00A17DEC"/>
    <w:rsid w:val="00A20B54"/>
    <w:rsid w:val="00A24D23"/>
    <w:rsid w:val="00A25538"/>
    <w:rsid w:val="00A329EE"/>
    <w:rsid w:val="00A33C69"/>
    <w:rsid w:val="00A3711C"/>
    <w:rsid w:val="00A41F69"/>
    <w:rsid w:val="00A43631"/>
    <w:rsid w:val="00A437C3"/>
    <w:rsid w:val="00A4424B"/>
    <w:rsid w:val="00A44499"/>
    <w:rsid w:val="00A46492"/>
    <w:rsid w:val="00A476F1"/>
    <w:rsid w:val="00A47C13"/>
    <w:rsid w:val="00A52316"/>
    <w:rsid w:val="00A61A76"/>
    <w:rsid w:val="00A6559A"/>
    <w:rsid w:val="00A661A5"/>
    <w:rsid w:val="00A668A3"/>
    <w:rsid w:val="00A67453"/>
    <w:rsid w:val="00A67684"/>
    <w:rsid w:val="00A70478"/>
    <w:rsid w:val="00A725CA"/>
    <w:rsid w:val="00A72BEC"/>
    <w:rsid w:val="00A73C22"/>
    <w:rsid w:val="00A76C3A"/>
    <w:rsid w:val="00A87CC2"/>
    <w:rsid w:val="00A90614"/>
    <w:rsid w:val="00A92A3C"/>
    <w:rsid w:val="00A93622"/>
    <w:rsid w:val="00A94374"/>
    <w:rsid w:val="00A95531"/>
    <w:rsid w:val="00AA2498"/>
    <w:rsid w:val="00AA2E74"/>
    <w:rsid w:val="00AA36E4"/>
    <w:rsid w:val="00AA3795"/>
    <w:rsid w:val="00AA3DA4"/>
    <w:rsid w:val="00AA7F04"/>
    <w:rsid w:val="00AB1168"/>
    <w:rsid w:val="00AB2B37"/>
    <w:rsid w:val="00AB45C1"/>
    <w:rsid w:val="00AC03FD"/>
    <w:rsid w:val="00AC053D"/>
    <w:rsid w:val="00AC08FF"/>
    <w:rsid w:val="00AC2DE7"/>
    <w:rsid w:val="00AC39E7"/>
    <w:rsid w:val="00AC3B03"/>
    <w:rsid w:val="00AC53D3"/>
    <w:rsid w:val="00AC76CE"/>
    <w:rsid w:val="00AD738C"/>
    <w:rsid w:val="00AE2883"/>
    <w:rsid w:val="00AE35D4"/>
    <w:rsid w:val="00AE3709"/>
    <w:rsid w:val="00AE4D7C"/>
    <w:rsid w:val="00AF1415"/>
    <w:rsid w:val="00AF3A1E"/>
    <w:rsid w:val="00AF3E31"/>
    <w:rsid w:val="00AF7CA6"/>
    <w:rsid w:val="00B0051D"/>
    <w:rsid w:val="00B01EAA"/>
    <w:rsid w:val="00B02256"/>
    <w:rsid w:val="00B16C8A"/>
    <w:rsid w:val="00B2174B"/>
    <w:rsid w:val="00B23C75"/>
    <w:rsid w:val="00B44C71"/>
    <w:rsid w:val="00B555F8"/>
    <w:rsid w:val="00B655AD"/>
    <w:rsid w:val="00B67E7F"/>
    <w:rsid w:val="00B7272A"/>
    <w:rsid w:val="00B7392B"/>
    <w:rsid w:val="00B80268"/>
    <w:rsid w:val="00B80CCD"/>
    <w:rsid w:val="00B8138B"/>
    <w:rsid w:val="00B81DB7"/>
    <w:rsid w:val="00B85E43"/>
    <w:rsid w:val="00B866DF"/>
    <w:rsid w:val="00B91FE9"/>
    <w:rsid w:val="00B938FE"/>
    <w:rsid w:val="00BA2B83"/>
    <w:rsid w:val="00BA2F05"/>
    <w:rsid w:val="00BA3755"/>
    <w:rsid w:val="00BB05B8"/>
    <w:rsid w:val="00BB23C3"/>
    <w:rsid w:val="00BB5E44"/>
    <w:rsid w:val="00BB79EC"/>
    <w:rsid w:val="00BC253F"/>
    <w:rsid w:val="00BC39AA"/>
    <w:rsid w:val="00BC49EC"/>
    <w:rsid w:val="00BC6B2F"/>
    <w:rsid w:val="00BD4BF8"/>
    <w:rsid w:val="00BE0B90"/>
    <w:rsid w:val="00BE1EC2"/>
    <w:rsid w:val="00BE2707"/>
    <w:rsid w:val="00BE5000"/>
    <w:rsid w:val="00BE7561"/>
    <w:rsid w:val="00BE76B6"/>
    <w:rsid w:val="00BF6237"/>
    <w:rsid w:val="00C01C03"/>
    <w:rsid w:val="00C07AC2"/>
    <w:rsid w:val="00C10FDC"/>
    <w:rsid w:val="00C12059"/>
    <w:rsid w:val="00C127DE"/>
    <w:rsid w:val="00C1749A"/>
    <w:rsid w:val="00C17FED"/>
    <w:rsid w:val="00C21E4A"/>
    <w:rsid w:val="00C22C14"/>
    <w:rsid w:val="00C23742"/>
    <w:rsid w:val="00C23F87"/>
    <w:rsid w:val="00C2604C"/>
    <w:rsid w:val="00C31D1E"/>
    <w:rsid w:val="00C324BF"/>
    <w:rsid w:val="00C33F9D"/>
    <w:rsid w:val="00C35487"/>
    <w:rsid w:val="00C36C42"/>
    <w:rsid w:val="00C41128"/>
    <w:rsid w:val="00C42A19"/>
    <w:rsid w:val="00C44A10"/>
    <w:rsid w:val="00C4756C"/>
    <w:rsid w:val="00C5348F"/>
    <w:rsid w:val="00C5674D"/>
    <w:rsid w:val="00C660E2"/>
    <w:rsid w:val="00C7105D"/>
    <w:rsid w:val="00C726C3"/>
    <w:rsid w:val="00C72BAA"/>
    <w:rsid w:val="00C73FB1"/>
    <w:rsid w:val="00C754F3"/>
    <w:rsid w:val="00C76A4C"/>
    <w:rsid w:val="00C77672"/>
    <w:rsid w:val="00C777A8"/>
    <w:rsid w:val="00C80461"/>
    <w:rsid w:val="00C854E4"/>
    <w:rsid w:val="00C86265"/>
    <w:rsid w:val="00C86DA2"/>
    <w:rsid w:val="00C904F6"/>
    <w:rsid w:val="00C94D49"/>
    <w:rsid w:val="00C954FF"/>
    <w:rsid w:val="00CA0583"/>
    <w:rsid w:val="00CA1E6E"/>
    <w:rsid w:val="00CA2C85"/>
    <w:rsid w:val="00CA414D"/>
    <w:rsid w:val="00CA463D"/>
    <w:rsid w:val="00CA4BD9"/>
    <w:rsid w:val="00CA4CB0"/>
    <w:rsid w:val="00CA5AEE"/>
    <w:rsid w:val="00CB0949"/>
    <w:rsid w:val="00CB1A39"/>
    <w:rsid w:val="00CB1F04"/>
    <w:rsid w:val="00CB63DE"/>
    <w:rsid w:val="00CC25B0"/>
    <w:rsid w:val="00CC4CC8"/>
    <w:rsid w:val="00CC5192"/>
    <w:rsid w:val="00CC54B6"/>
    <w:rsid w:val="00CC76C9"/>
    <w:rsid w:val="00CC79D2"/>
    <w:rsid w:val="00CD2104"/>
    <w:rsid w:val="00CD3DFD"/>
    <w:rsid w:val="00CD5490"/>
    <w:rsid w:val="00CD54E2"/>
    <w:rsid w:val="00CD643A"/>
    <w:rsid w:val="00CE04A2"/>
    <w:rsid w:val="00CE3996"/>
    <w:rsid w:val="00CE6F4F"/>
    <w:rsid w:val="00CF10B0"/>
    <w:rsid w:val="00CF2E46"/>
    <w:rsid w:val="00CF4632"/>
    <w:rsid w:val="00CF56A2"/>
    <w:rsid w:val="00CF714F"/>
    <w:rsid w:val="00D00108"/>
    <w:rsid w:val="00D0118E"/>
    <w:rsid w:val="00D02107"/>
    <w:rsid w:val="00D0210E"/>
    <w:rsid w:val="00D050BB"/>
    <w:rsid w:val="00D05E85"/>
    <w:rsid w:val="00D10B97"/>
    <w:rsid w:val="00D11ECA"/>
    <w:rsid w:val="00D137DF"/>
    <w:rsid w:val="00D13C62"/>
    <w:rsid w:val="00D243C1"/>
    <w:rsid w:val="00D27565"/>
    <w:rsid w:val="00D27CE0"/>
    <w:rsid w:val="00D33AB8"/>
    <w:rsid w:val="00D3791F"/>
    <w:rsid w:val="00D37DC7"/>
    <w:rsid w:val="00D40035"/>
    <w:rsid w:val="00D404A9"/>
    <w:rsid w:val="00D409EB"/>
    <w:rsid w:val="00D40A88"/>
    <w:rsid w:val="00D41C3D"/>
    <w:rsid w:val="00D42F4B"/>
    <w:rsid w:val="00D43957"/>
    <w:rsid w:val="00D524BA"/>
    <w:rsid w:val="00D52ED0"/>
    <w:rsid w:val="00D55D7E"/>
    <w:rsid w:val="00D563B1"/>
    <w:rsid w:val="00D61D41"/>
    <w:rsid w:val="00D648F0"/>
    <w:rsid w:val="00D6616D"/>
    <w:rsid w:val="00D67C63"/>
    <w:rsid w:val="00D67EE6"/>
    <w:rsid w:val="00D71214"/>
    <w:rsid w:val="00D73C2B"/>
    <w:rsid w:val="00D74805"/>
    <w:rsid w:val="00D75307"/>
    <w:rsid w:val="00D75A19"/>
    <w:rsid w:val="00D7691D"/>
    <w:rsid w:val="00D77935"/>
    <w:rsid w:val="00D77B9D"/>
    <w:rsid w:val="00D84829"/>
    <w:rsid w:val="00D86613"/>
    <w:rsid w:val="00D87575"/>
    <w:rsid w:val="00D87A83"/>
    <w:rsid w:val="00D94AEE"/>
    <w:rsid w:val="00D97F22"/>
    <w:rsid w:val="00DA0082"/>
    <w:rsid w:val="00DA07B8"/>
    <w:rsid w:val="00DA7CE8"/>
    <w:rsid w:val="00DB19C3"/>
    <w:rsid w:val="00DB2AB7"/>
    <w:rsid w:val="00DB7AE9"/>
    <w:rsid w:val="00DC0E13"/>
    <w:rsid w:val="00DC3BB6"/>
    <w:rsid w:val="00DC40B4"/>
    <w:rsid w:val="00DC57D8"/>
    <w:rsid w:val="00DC5985"/>
    <w:rsid w:val="00DC71F4"/>
    <w:rsid w:val="00DC77C7"/>
    <w:rsid w:val="00DC7E2A"/>
    <w:rsid w:val="00DD4C1E"/>
    <w:rsid w:val="00DD4EB7"/>
    <w:rsid w:val="00DD689E"/>
    <w:rsid w:val="00DD68B8"/>
    <w:rsid w:val="00DE0622"/>
    <w:rsid w:val="00DE10EE"/>
    <w:rsid w:val="00DE2108"/>
    <w:rsid w:val="00DE2238"/>
    <w:rsid w:val="00DE470B"/>
    <w:rsid w:val="00DE52CE"/>
    <w:rsid w:val="00DF0ABD"/>
    <w:rsid w:val="00DF6D46"/>
    <w:rsid w:val="00DF74E7"/>
    <w:rsid w:val="00E055F4"/>
    <w:rsid w:val="00E107DA"/>
    <w:rsid w:val="00E14BE5"/>
    <w:rsid w:val="00E15467"/>
    <w:rsid w:val="00E154E6"/>
    <w:rsid w:val="00E1573C"/>
    <w:rsid w:val="00E1650A"/>
    <w:rsid w:val="00E207AD"/>
    <w:rsid w:val="00E21D4E"/>
    <w:rsid w:val="00E224CE"/>
    <w:rsid w:val="00E22F70"/>
    <w:rsid w:val="00E24D1B"/>
    <w:rsid w:val="00E30A1C"/>
    <w:rsid w:val="00E4065B"/>
    <w:rsid w:val="00E445A5"/>
    <w:rsid w:val="00E45827"/>
    <w:rsid w:val="00E46154"/>
    <w:rsid w:val="00E51ADE"/>
    <w:rsid w:val="00E57159"/>
    <w:rsid w:val="00E6053A"/>
    <w:rsid w:val="00E61605"/>
    <w:rsid w:val="00E63ECB"/>
    <w:rsid w:val="00E664E3"/>
    <w:rsid w:val="00E727B8"/>
    <w:rsid w:val="00E72D15"/>
    <w:rsid w:val="00E7388B"/>
    <w:rsid w:val="00E73B4B"/>
    <w:rsid w:val="00E74F5A"/>
    <w:rsid w:val="00E805C7"/>
    <w:rsid w:val="00E810E9"/>
    <w:rsid w:val="00E8743F"/>
    <w:rsid w:val="00E913F1"/>
    <w:rsid w:val="00E928E1"/>
    <w:rsid w:val="00E93141"/>
    <w:rsid w:val="00E93E4B"/>
    <w:rsid w:val="00E959D5"/>
    <w:rsid w:val="00E95A62"/>
    <w:rsid w:val="00E96E57"/>
    <w:rsid w:val="00E974C3"/>
    <w:rsid w:val="00EA1A45"/>
    <w:rsid w:val="00EA5E6C"/>
    <w:rsid w:val="00EA6775"/>
    <w:rsid w:val="00EA6DEB"/>
    <w:rsid w:val="00EA7A15"/>
    <w:rsid w:val="00EB09B8"/>
    <w:rsid w:val="00EB2084"/>
    <w:rsid w:val="00EC3717"/>
    <w:rsid w:val="00ED4913"/>
    <w:rsid w:val="00EE008D"/>
    <w:rsid w:val="00EE2B3F"/>
    <w:rsid w:val="00EE4A15"/>
    <w:rsid w:val="00EF04C3"/>
    <w:rsid w:val="00EF3D0C"/>
    <w:rsid w:val="00EF4F36"/>
    <w:rsid w:val="00EF53AC"/>
    <w:rsid w:val="00EF7D51"/>
    <w:rsid w:val="00F048E0"/>
    <w:rsid w:val="00F04B1B"/>
    <w:rsid w:val="00F05C27"/>
    <w:rsid w:val="00F0703D"/>
    <w:rsid w:val="00F07928"/>
    <w:rsid w:val="00F105D8"/>
    <w:rsid w:val="00F1188E"/>
    <w:rsid w:val="00F12C32"/>
    <w:rsid w:val="00F24E60"/>
    <w:rsid w:val="00F26189"/>
    <w:rsid w:val="00F268A2"/>
    <w:rsid w:val="00F27993"/>
    <w:rsid w:val="00F3015F"/>
    <w:rsid w:val="00F3053E"/>
    <w:rsid w:val="00F31369"/>
    <w:rsid w:val="00F320FB"/>
    <w:rsid w:val="00F34124"/>
    <w:rsid w:val="00F34C4F"/>
    <w:rsid w:val="00F3694B"/>
    <w:rsid w:val="00F36B8E"/>
    <w:rsid w:val="00F4006D"/>
    <w:rsid w:val="00F401A7"/>
    <w:rsid w:val="00F40767"/>
    <w:rsid w:val="00F40F99"/>
    <w:rsid w:val="00F412A7"/>
    <w:rsid w:val="00F429B5"/>
    <w:rsid w:val="00F44BE6"/>
    <w:rsid w:val="00F45792"/>
    <w:rsid w:val="00F46B62"/>
    <w:rsid w:val="00F564B0"/>
    <w:rsid w:val="00F5674B"/>
    <w:rsid w:val="00F61223"/>
    <w:rsid w:val="00F62B1C"/>
    <w:rsid w:val="00F637BC"/>
    <w:rsid w:val="00F6425C"/>
    <w:rsid w:val="00F6753C"/>
    <w:rsid w:val="00F7012D"/>
    <w:rsid w:val="00F7416D"/>
    <w:rsid w:val="00F74A67"/>
    <w:rsid w:val="00F77D13"/>
    <w:rsid w:val="00F81672"/>
    <w:rsid w:val="00F8242E"/>
    <w:rsid w:val="00F851A0"/>
    <w:rsid w:val="00F858F2"/>
    <w:rsid w:val="00F85B52"/>
    <w:rsid w:val="00F875CD"/>
    <w:rsid w:val="00F90562"/>
    <w:rsid w:val="00F91332"/>
    <w:rsid w:val="00F920CB"/>
    <w:rsid w:val="00F9296B"/>
    <w:rsid w:val="00F93558"/>
    <w:rsid w:val="00F97027"/>
    <w:rsid w:val="00F978BD"/>
    <w:rsid w:val="00FA163B"/>
    <w:rsid w:val="00FA25FA"/>
    <w:rsid w:val="00FA6CCF"/>
    <w:rsid w:val="00FA6E41"/>
    <w:rsid w:val="00FA7A60"/>
    <w:rsid w:val="00FA7B0F"/>
    <w:rsid w:val="00FB47D0"/>
    <w:rsid w:val="00FB593C"/>
    <w:rsid w:val="00FC07AD"/>
    <w:rsid w:val="00FC2F1D"/>
    <w:rsid w:val="00FC30D8"/>
    <w:rsid w:val="00FC3488"/>
    <w:rsid w:val="00FC3E75"/>
    <w:rsid w:val="00FC436D"/>
    <w:rsid w:val="00FC7ED5"/>
    <w:rsid w:val="00FD3407"/>
    <w:rsid w:val="00FD4035"/>
    <w:rsid w:val="00FD44A4"/>
    <w:rsid w:val="00FD4AA9"/>
    <w:rsid w:val="00FD50CA"/>
    <w:rsid w:val="00FD5428"/>
    <w:rsid w:val="00FE1808"/>
    <w:rsid w:val="00FE2BE6"/>
    <w:rsid w:val="00FE2D5A"/>
    <w:rsid w:val="00FE3990"/>
    <w:rsid w:val="00FE3D08"/>
    <w:rsid w:val="00FE5C6F"/>
    <w:rsid w:val="00FE7881"/>
    <w:rsid w:val="00FE7B6D"/>
    <w:rsid w:val="00FF22F4"/>
    <w:rsid w:val="00FF382D"/>
    <w:rsid w:val="00FF45D6"/>
    <w:rsid w:val="00FF5C51"/>
    <w:rsid w:val="00FF7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List Bullet 2" w:qFormat="1"/>
    <w:lsdException w:name="List Number 2" w:qFormat="1"/>
    <w:lsdException w:name="Title" w:qFormat="1"/>
    <w:lsdException w:name="Body Text" w:qFormat="1"/>
    <w:lsdException w:name="List Continue" w:qFormat="1"/>
    <w:lsdException w:name="List Continue 2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8B31AC"/>
    <w:pPr>
      <w:spacing w:line="264" w:lineRule="auto"/>
    </w:pPr>
    <w:rPr>
      <w:sz w:val="21"/>
      <w:szCs w:val="24"/>
      <w:lang w:eastAsia="ja-JP"/>
    </w:rPr>
  </w:style>
  <w:style w:type="paragraph" w:styleId="Heading1">
    <w:name w:val="heading 1"/>
    <w:qFormat/>
    <w:rsid w:val="008B31AC"/>
    <w:pPr>
      <w:keepNext/>
      <w:spacing w:before="240" w:after="240"/>
      <w:outlineLvl w:val="0"/>
    </w:pPr>
    <w:rPr>
      <w:rFonts w:eastAsia="Times New Roman" w:cs="Arial"/>
      <w:b/>
      <w:bCs/>
      <w:color w:val="0D0D0D" w:themeColor="text1" w:themeTint="F2"/>
      <w:kern w:val="32"/>
      <w:sz w:val="28"/>
      <w:szCs w:val="32"/>
    </w:rPr>
  </w:style>
  <w:style w:type="paragraph" w:styleId="Heading2">
    <w:name w:val="heading 2"/>
    <w:basedOn w:val="Heading1"/>
    <w:next w:val="BodyText"/>
    <w:qFormat/>
    <w:rsid w:val="008B31AC"/>
    <w:pPr>
      <w:spacing w:before="120" w:after="120"/>
      <w:outlineLvl w:val="1"/>
    </w:pPr>
    <w:rPr>
      <w:iCs/>
      <w:sz w:val="24"/>
      <w:szCs w:val="28"/>
    </w:rPr>
  </w:style>
  <w:style w:type="paragraph" w:styleId="Heading3">
    <w:name w:val="heading 3"/>
    <w:basedOn w:val="Heading2"/>
    <w:next w:val="BodyText"/>
    <w:qFormat/>
    <w:rsid w:val="008B31AC"/>
    <w:pPr>
      <w:spacing w:before="60" w:after="60"/>
      <w:outlineLvl w:val="2"/>
    </w:pPr>
    <w:rPr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BodyText"/>
    <w:next w:val="BodyText"/>
    <w:rsid w:val="008B31AC"/>
    <w:pPr>
      <w:tabs>
        <w:tab w:val="center" w:pos="4320"/>
        <w:tab w:val="right" w:pos="8640"/>
      </w:tabs>
    </w:pPr>
    <w:rPr>
      <w:color w:val="333333"/>
      <w:sz w:val="16"/>
    </w:rPr>
  </w:style>
  <w:style w:type="paragraph" w:styleId="Footer">
    <w:name w:val="footer"/>
    <w:basedOn w:val="BodyText"/>
    <w:next w:val="BodyText"/>
    <w:rsid w:val="008B31AC"/>
    <w:pPr>
      <w:tabs>
        <w:tab w:val="center" w:pos="4320"/>
        <w:tab w:val="right" w:pos="8640"/>
      </w:tabs>
    </w:pPr>
    <w:rPr>
      <w:color w:val="333333"/>
      <w:sz w:val="16"/>
    </w:rPr>
  </w:style>
  <w:style w:type="character" w:customStyle="1" w:styleId="BodyTextChar">
    <w:name w:val="Body Text Char"/>
    <w:basedOn w:val="DefaultParagraphFont"/>
    <w:link w:val="BodyText"/>
    <w:rsid w:val="00445ECE"/>
    <w:rPr>
      <w:rFonts w:eastAsia="Times New Roman" w:cs="Tahoma"/>
      <w:color w:val="0D0D0D" w:themeColor="text1" w:themeTint="F2"/>
      <w:szCs w:val="16"/>
      <w:lang w:eastAsia="en-US"/>
    </w:rPr>
  </w:style>
  <w:style w:type="character" w:customStyle="1" w:styleId="ListNumber2Char">
    <w:name w:val="List Number 2 Char"/>
    <w:basedOn w:val="BodyTextChar"/>
    <w:link w:val="ListNumber2"/>
    <w:rsid w:val="00445ECE"/>
    <w:rPr>
      <w:rFonts w:eastAsia="Times New Roman" w:cs="Tahoma"/>
      <w:color w:val="0D0D0D" w:themeColor="text1" w:themeTint="F2"/>
      <w:szCs w:val="16"/>
      <w:lang w:eastAsia="en-US"/>
    </w:rPr>
  </w:style>
  <w:style w:type="paragraph" w:styleId="BodyText">
    <w:name w:val="Body Text"/>
    <w:link w:val="BodyTextChar"/>
    <w:qFormat/>
    <w:rsid w:val="008B31AC"/>
    <w:pPr>
      <w:spacing w:after="120"/>
    </w:pPr>
    <w:rPr>
      <w:rFonts w:eastAsia="Times New Roman" w:cs="Tahoma"/>
      <w:color w:val="0D0D0D" w:themeColor="text1" w:themeTint="F2"/>
      <w:szCs w:val="16"/>
    </w:rPr>
  </w:style>
  <w:style w:type="paragraph" w:styleId="BalloonText">
    <w:name w:val="Balloon Text"/>
    <w:basedOn w:val="Normal"/>
    <w:semiHidden/>
    <w:rsid w:val="00B938FE"/>
    <w:rPr>
      <w:rFonts w:cs="Tahoma"/>
      <w:sz w:val="16"/>
      <w:szCs w:val="16"/>
    </w:rPr>
  </w:style>
  <w:style w:type="character" w:styleId="Hyperlink">
    <w:name w:val="Hyperlink"/>
    <w:basedOn w:val="DefaultParagraphFont"/>
    <w:uiPriority w:val="99"/>
    <w:rsid w:val="008B31AC"/>
    <w:rPr>
      <w:rFonts w:ascii="Tahoma" w:hAnsi="Tahoma"/>
      <w:color w:val="0000FF"/>
      <w:sz w:val="22"/>
      <w:u w:val="none"/>
    </w:rPr>
  </w:style>
  <w:style w:type="paragraph" w:styleId="ListBullet">
    <w:name w:val="List Bullet"/>
    <w:basedOn w:val="BodyText"/>
    <w:next w:val="ListContinue"/>
    <w:qFormat/>
    <w:rsid w:val="008B31AC"/>
    <w:pPr>
      <w:numPr>
        <w:numId w:val="10"/>
      </w:numPr>
    </w:pPr>
  </w:style>
  <w:style w:type="paragraph" w:styleId="ListContinue">
    <w:name w:val="List Continue"/>
    <w:basedOn w:val="BodyText"/>
    <w:qFormat/>
    <w:rsid w:val="008B31AC"/>
    <w:pPr>
      <w:ind w:left="397"/>
    </w:pPr>
  </w:style>
  <w:style w:type="paragraph" w:styleId="ListBullet2">
    <w:name w:val="List Bullet 2"/>
    <w:basedOn w:val="BodyText"/>
    <w:next w:val="ListContinue2"/>
    <w:rsid w:val="008B31AC"/>
    <w:pPr>
      <w:numPr>
        <w:numId w:val="11"/>
      </w:numPr>
    </w:pPr>
  </w:style>
  <w:style w:type="paragraph" w:styleId="ListContinue2">
    <w:name w:val="List Continue 2"/>
    <w:basedOn w:val="BodyText"/>
    <w:rsid w:val="008B31AC"/>
    <w:pPr>
      <w:ind w:left="1247" w:hanging="567"/>
    </w:pPr>
  </w:style>
  <w:style w:type="paragraph" w:styleId="ListNumber">
    <w:name w:val="List Number"/>
    <w:basedOn w:val="BodyText"/>
    <w:next w:val="ListContinue"/>
    <w:qFormat/>
    <w:rsid w:val="008B31AC"/>
    <w:pPr>
      <w:numPr>
        <w:numId w:val="12"/>
      </w:numPr>
      <w:tabs>
        <w:tab w:val="left" w:pos="397"/>
      </w:tabs>
    </w:pPr>
  </w:style>
  <w:style w:type="paragraph" w:styleId="ListNumber2">
    <w:name w:val="List Number 2"/>
    <w:basedOn w:val="BodyText"/>
    <w:next w:val="ListContinue2"/>
    <w:link w:val="ListNumber2Char"/>
    <w:qFormat/>
    <w:rsid w:val="008B31AC"/>
    <w:pPr>
      <w:numPr>
        <w:numId w:val="13"/>
      </w:numPr>
    </w:pPr>
  </w:style>
  <w:style w:type="paragraph" w:styleId="Subtitle">
    <w:name w:val="Subtitle"/>
    <w:basedOn w:val="BodyText"/>
    <w:next w:val="BodyText"/>
    <w:rsid w:val="008B31AC"/>
    <w:pPr>
      <w:spacing w:after="240"/>
      <w:outlineLvl w:val="1"/>
    </w:pPr>
    <w:rPr>
      <w:rFonts w:cs="Arial"/>
      <w:i/>
    </w:rPr>
  </w:style>
  <w:style w:type="table" w:styleId="TableClassic1">
    <w:name w:val="Table Classic 1"/>
    <w:basedOn w:val="TableNormal"/>
    <w:rsid w:val="00B938FE"/>
    <w:pPr>
      <w:jc w:val="right"/>
    </w:pPr>
    <w:rPr>
      <w:rFonts w:eastAsia="Times New Roman"/>
    </w:rPr>
    <w:tblPr>
      <w:tblStyleRowBandSize w:val="1"/>
      <w:tblInd w:w="0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bottom"/>
    </w:tcPr>
    <w:tblStylePr w:type="firstRow">
      <w:pPr>
        <w:jc w:val="right"/>
      </w:pPr>
      <w:rPr>
        <w:rFonts w:ascii="Cambria" w:hAnsi="Cambria"/>
        <w:b/>
        <w:i w:val="0"/>
        <w:iCs/>
        <w:sz w:val="20"/>
      </w:rPr>
      <w:tblPr/>
      <w:tcPr>
        <w:tcBorders>
          <w:bottom w:val="single" w:sz="6" w:space="0" w:color="000000"/>
        </w:tcBorders>
      </w:tcPr>
    </w:tblStylePr>
    <w:tblStylePr w:type="lastRow">
      <w:pPr>
        <w:jc w:val="right"/>
      </w:pPr>
      <w:rPr>
        <w:rFonts w:ascii="Cambria" w:hAnsi="Cambria"/>
        <w:b/>
        <w:color w:val="auto"/>
        <w:sz w:val="20"/>
      </w:rPr>
      <w:tblPr/>
      <w:tcPr>
        <w:tcBorders>
          <w:top w:val="single" w:sz="6" w:space="0" w:color="000000"/>
        </w:tcBorders>
        <w:vAlign w:val="bottom"/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BodyText"/>
    <w:next w:val="BodyText"/>
    <w:rsid w:val="008B31AC"/>
    <w:pPr>
      <w:spacing w:before="240" w:after="360"/>
      <w:outlineLvl w:val="0"/>
    </w:pPr>
    <w:rPr>
      <w:rFonts w:cs="Arial"/>
      <w:b/>
      <w:bCs/>
      <w:kern w:val="28"/>
      <w:sz w:val="32"/>
      <w:szCs w:val="32"/>
    </w:rPr>
  </w:style>
  <w:style w:type="paragraph" w:styleId="TOC4">
    <w:name w:val="toc 4"/>
    <w:basedOn w:val="BodyText"/>
    <w:next w:val="BodyText"/>
    <w:autoRedefine/>
    <w:semiHidden/>
    <w:rsid w:val="00B938FE"/>
    <w:pPr>
      <w:spacing w:before="240" w:after="240"/>
      <w:ind w:left="601"/>
    </w:pPr>
    <w:rPr>
      <w:sz w:val="22"/>
    </w:rPr>
  </w:style>
  <w:style w:type="character" w:styleId="Emphasis">
    <w:name w:val="Emphasis"/>
    <w:basedOn w:val="DefaultParagraphFont"/>
    <w:qFormat/>
    <w:rsid w:val="008B31AC"/>
    <w:rPr>
      <w:i/>
      <w:iCs/>
    </w:rPr>
  </w:style>
  <w:style w:type="character" w:styleId="Strong">
    <w:name w:val="Strong"/>
    <w:basedOn w:val="DefaultParagraphFont"/>
    <w:qFormat/>
    <w:rsid w:val="008B31AC"/>
    <w:rPr>
      <w:b/>
      <w:bCs/>
    </w:rPr>
  </w:style>
  <w:style w:type="paragraph" w:styleId="TOC1">
    <w:name w:val="toc 1"/>
    <w:basedOn w:val="BodyText"/>
    <w:next w:val="BodyText"/>
    <w:autoRedefine/>
    <w:uiPriority w:val="39"/>
    <w:rsid w:val="005C2FA1"/>
    <w:pPr>
      <w:tabs>
        <w:tab w:val="right" w:leader="dot" w:pos="9153"/>
      </w:tabs>
      <w:spacing w:before="240" w:after="240"/>
    </w:pPr>
    <w:rPr>
      <w:b/>
      <w:noProof/>
      <w:sz w:val="28"/>
    </w:rPr>
  </w:style>
  <w:style w:type="paragraph" w:styleId="TOC2">
    <w:name w:val="toc 2"/>
    <w:basedOn w:val="BodyText"/>
    <w:next w:val="BodyText"/>
    <w:autoRedefine/>
    <w:uiPriority w:val="39"/>
    <w:rsid w:val="005C2FA1"/>
    <w:pPr>
      <w:tabs>
        <w:tab w:val="right" w:leader="dot" w:pos="9153"/>
      </w:tabs>
      <w:ind w:left="397"/>
    </w:pPr>
    <w:rPr>
      <w:b/>
      <w:noProof/>
      <w:sz w:val="24"/>
    </w:rPr>
  </w:style>
  <w:style w:type="paragraph" w:styleId="TOC3">
    <w:name w:val="toc 3"/>
    <w:basedOn w:val="BodyText"/>
    <w:next w:val="BodyText"/>
    <w:autoRedefine/>
    <w:uiPriority w:val="39"/>
    <w:rsid w:val="005C2FA1"/>
    <w:pPr>
      <w:ind w:left="397"/>
      <w:outlineLvl w:val="2"/>
    </w:pPr>
    <w:rPr>
      <w:color w:val="000000"/>
    </w:rPr>
  </w:style>
  <w:style w:type="paragraph" w:styleId="TOCHeading">
    <w:name w:val="TOC Heading"/>
    <w:basedOn w:val="Title"/>
    <w:next w:val="BodyText"/>
    <w:uiPriority w:val="39"/>
    <w:unhideWhenUsed/>
    <w:rsid w:val="008B31AC"/>
    <w:pPr>
      <w:keepLines/>
      <w:outlineLvl w:val="9"/>
    </w:pPr>
    <w:rPr>
      <w:rFonts w:eastAsiaTheme="majorEastAsia" w:cstheme="majorBidi"/>
      <w:kern w:val="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EC75EE0B.dotm</Template>
  <TotalTime>0</TotalTime>
  <Pages>1</Pages>
  <Words>266</Words>
  <Characters>1517</Characters>
  <Application>Microsoft Office Word</Application>
  <DocSecurity>0</DocSecurity>
  <Lines>12</Lines>
  <Paragraphs>3</Paragraphs>
  <ScaleCrop>false</ScaleCrop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2011-03-29T14:33:00Z</dcterms:created>
  <dcterms:modified xsi:type="dcterms:W3CDTF">2011-04-05T16:30:00Z</dcterms:modified>
</cp:coreProperties>
</file>